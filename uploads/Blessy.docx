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454DE2" w:rsidP="001C67F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B7F497DED8724C0F9C6D6D4AC376254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1C67FD">
                  <w:t>Blessy</w:t>
                </w:r>
                <w:proofErr w:type="spellEnd"/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33E4E33C436A44EFBD664B6132FD239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B561C">
                  <w:t>Varghese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454DE2" w:rsidP="001C67FD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745792E4AE54FCF89B35CC45B077D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B561C">
                        <w:t>Thrissur,Kerala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2DDC82" wp14:editId="7271557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32360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8783D4A071A8453B90B5A9AFD3D84FE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DB561C" w:rsidP="001C67FD">
                      <w:pPr>
                        <w:pStyle w:val="ContactInfo"/>
                      </w:pPr>
                      <w:r>
                        <w:t>8086064812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E7D7AD" wp14:editId="5949B2A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36909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CBED4F2639B24543B7D6BD53F219B34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C67FD" w:rsidP="001C67FD">
                      <w:pPr>
                        <w:pStyle w:val="ContactInfo"/>
                      </w:pPr>
                      <w:r>
                        <w:t>Blessyvarghese93@gmail.com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56BFD3" wp14:editId="4A09F83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2D6A8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E227B39953D410083CA665BE53AB70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77A49" w:rsidP="00932D92">
                      <w:pPr>
                        <w:pStyle w:val="ContactInfo"/>
                      </w:pPr>
                      <w:r>
                        <w:t>@blessy-leo-a33b00136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83310F" wp14:editId="72FE14A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20AD4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7E93039302D44190B3C627B6B173ED3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777A49" w:rsidP="00777A49">
                      <w:pPr>
                        <w:pStyle w:val="ContactInfo"/>
                      </w:pPr>
                      <w:r>
                        <w:t>@Blessyleo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584EA7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446E4828" wp14:editId="55D2FEA5">
                        <wp:extent cx="123825" cy="11995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086" cy="125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624EC2" w:rsidRDefault="00777A49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Calibri" w:hAnsi="Calibri" w:cs="Calibri"/>
          <w:sz w:val="24"/>
          <w:szCs w:val="24"/>
        </w:rPr>
        <w:t>My ambition is to work in a professional atmosphere, seeking a career w</w:t>
      </w:r>
      <w:r w:rsidR="00624EC2">
        <w:rPr>
          <w:rFonts w:ascii="Calibri" w:hAnsi="Calibri" w:cs="Calibri"/>
          <w:sz w:val="24"/>
          <w:szCs w:val="24"/>
        </w:rPr>
        <w:t xml:space="preserve">here I can utilize my expertise </w:t>
      </w:r>
      <w:r w:rsidR="00624EC2" w:rsidRPr="00624EC2">
        <w:rPr>
          <w:rFonts w:ascii="Calibri" w:hAnsi="Calibri" w:cs="Calibri"/>
          <w:sz w:val="24"/>
          <w:szCs w:val="24"/>
        </w:rPr>
        <w:t>a</w:t>
      </w:r>
      <w:r w:rsidRPr="00624EC2">
        <w:rPr>
          <w:rFonts w:ascii="Calibri" w:hAnsi="Calibri" w:cs="Calibri"/>
          <w:sz w:val="24"/>
          <w:szCs w:val="24"/>
        </w:rPr>
        <w:t>nd knowledge with an opportunity for growth and advanceme</w:t>
      </w:r>
      <w:r w:rsidR="00624EC2">
        <w:rPr>
          <w:rFonts w:ascii="Calibri" w:hAnsi="Calibri" w:cs="Calibri"/>
          <w:sz w:val="24"/>
          <w:szCs w:val="24"/>
        </w:rPr>
        <w:t xml:space="preserve">nt. I would love to work for an </w:t>
      </w:r>
      <w:r w:rsidR="00624EC2" w:rsidRPr="00624EC2">
        <w:rPr>
          <w:rFonts w:ascii="Calibri" w:hAnsi="Calibri" w:cs="Calibri"/>
          <w:sz w:val="24"/>
          <w:szCs w:val="24"/>
        </w:rPr>
        <w:t>organization</w:t>
      </w:r>
      <w:r w:rsidRPr="00624EC2">
        <w:rPr>
          <w:rFonts w:ascii="Calibri" w:hAnsi="Calibri" w:cs="Calibri"/>
          <w:sz w:val="24"/>
          <w:szCs w:val="24"/>
        </w:rPr>
        <w:t xml:space="preserve"> where my abilities are considered worth making a differe</w:t>
      </w:r>
      <w:r w:rsidR="00624EC2">
        <w:rPr>
          <w:rFonts w:ascii="Calibri" w:hAnsi="Calibri" w:cs="Calibri"/>
          <w:sz w:val="24"/>
          <w:szCs w:val="24"/>
        </w:rPr>
        <w:t>nce.</w:t>
      </w:r>
    </w:p>
    <w:p w:rsidR="00AD13CB" w:rsidRDefault="000B51C8" w:rsidP="00AD13CB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7641ED" w:rsidRPr="00624EC2" w:rsidRDefault="00777A49" w:rsidP="00BC7376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>Node js ,Express</w:t>
            </w:r>
            <w:r w:rsidR="007641ED" w:rsidRPr="00624EC2">
              <w:rPr>
                <w:sz w:val="24"/>
                <w:szCs w:val="24"/>
              </w:rPr>
              <w:t xml:space="preserve"> </w:t>
            </w:r>
          </w:p>
          <w:p w:rsidR="005B1D68" w:rsidRPr="00624EC2" w:rsidRDefault="00777A49" w:rsidP="00BC7376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>NPM,ECMAScript6</w:t>
            </w:r>
            <w:r w:rsidR="00BC5882" w:rsidRPr="00624EC2">
              <w:rPr>
                <w:sz w:val="24"/>
                <w:szCs w:val="24"/>
              </w:rPr>
              <w:t>,REST API</w:t>
            </w:r>
          </w:p>
          <w:p w:rsidR="00752315" w:rsidRPr="00624EC2" w:rsidRDefault="00777A49" w:rsidP="00777A49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 xml:space="preserve">Angular </w:t>
            </w:r>
          </w:p>
          <w:p w:rsidR="00777A49" w:rsidRPr="00624EC2" w:rsidRDefault="00777A49" w:rsidP="00777A49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>Mongo DB atlas and compass, Postman, MYSQL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Pr="00624EC2" w:rsidRDefault="00777A49" w:rsidP="00BC7376">
            <w:pPr>
              <w:pStyle w:val="ListBullet"/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>Git,Github,Heroku Deployment</w:t>
            </w:r>
          </w:p>
          <w:p w:rsidR="00752315" w:rsidRPr="00624EC2" w:rsidRDefault="00777A49" w:rsidP="00BC7376">
            <w:pPr>
              <w:pStyle w:val="ListBullet"/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>PHP,codeIgniter</w:t>
            </w:r>
          </w:p>
          <w:p w:rsidR="00752315" w:rsidRPr="00624EC2" w:rsidRDefault="00777A49" w:rsidP="00777A49">
            <w:pPr>
              <w:pStyle w:val="ListBullet"/>
              <w:rPr>
                <w:sz w:val="24"/>
                <w:szCs w:val="24"/>
              </w:rPr>
            </w:pPr>
            <w:r w:rsidRPr="00624EC2">
              <w:rPr>
                <w:sz w:val="24"/>
                <w:szCs w:val="24"/>
              </w:rPr>
              <w:t>HTML,CSS,Bootstrap,Jquery</w:t>
            </w:r>
          </w:p>
        </w:tc>
      </w:tr>
    </w:tbl>
    <w:p w:rsidR="00DB561C" w:rsidRPr="000B51C8" w:rsidRDefault="00454DE2" w:rsidP="000B51C8">
      <w:pPr>
        <w:pStyle w:val="Heading1"/>
      </w:pPr>
      <w:sdt>
        <w:sdtPr>
          <w:alias w:val="Experience:"/>
          <w:tag w:val="Experience:"/>
          <w:id w:val="-898354009"/>
          <w:placeholder>
            <w:docPart w:val="4A8FBA6B0F4D4476AD12F073E63F5301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6F2AC8" w:rsidRDefault="00777A49" w:rsidP="00D413F9">
      <w:pPr>
        <w:pStyle w:val="Heading3"/>
        <w:rPr>
          <w:sz w:val="24"/>
        </w:rPr>
      </w:pPr>
      <w:r w:rsidRPr="006F2AC8">
        <w:rPr>
          <w:sz w:val="24"/>
        </w:rPr>
        <w:t>July 20222</w:t>
      </w:r>
      <w:r w:rsidR="00D413F9" w:rsidRPr="006F2AC8">
        <w:rPr>
          <w:sz w:val="24"/>
        </w:rPr>
        <w:t xml:space="preserve"> – </w:t>
      </w:r>
      <w:r w:rsidRPr="006F2AC8">
        <w:rPr>
          <w:sz w:val="24"/>
        </w:rPr>
        <w:t>Present</w:t>
      </w:r>
    </w:p>
    <w:p w:rsidR="0023705D" w:rsidRPr="00513EFC" w:rsidRDefault="006F2AC8" w:rsidP="00513EFC">
      <w:pPr>
        <w:pStyle w:val="Heading2"/>
      </w:pPr>
      <w:r>
        <w:t>MEAN</w:t>
      </w:r>
      <w:r w:rsidR="00777A49">
        <w:t xml:space="preserve"> Stack Developer</w:t>
      </w:r>
      <w:r w:rsidR="00DB561C">
        <w:t xml:space="preserve"> Trainee</w:t>
      </w:r>
      <w:r w:rsidR="0095272C">
        <w:t>/</w:t>
      </w:r>
      <w:r w:rsidR="005A4A49" w:rsidRPr="00513EFC">
        <w:t xml:space="preserve"> </w:t>
      </w:r>
      <w:r w:rsidR="00777A49">
        <w:rPr>
          <w:rStyle w:val="Emphasis"/>
        </w:rPr>
        <w:t>ICTAK</w:t>
      </w:r>
    </w:p>
    <w:p w:rsidR="007641ED" w:rsidRDefault="007641ED" w:rsidP="007641E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 xml:space="preserve">Worked on both front-end and back-end </w:t>
      </w:r>
      <w:r w:rsidR="00624EC2" w:rsidRPr="00624EC2">
        <w:rPr>
          <w:rFonts w:ascii="Calibri" w:hAnsi="Calibri" w:cs="Calibri"/>
          <w:sz w:val="24"/>
          <w:szCs w:val="24"/>
        </w:rPr>
        <w:t>application</w:t>
      </w:r>
      <w:r w:rsidRPr="00624EC2">
        <w:rPr>
          <w:rFonts w:ascii="Calibri" w:hAnsi="Calibri" w:cs="Calibri"/>
          <w:sz w:val="24"/>
          <w:szCs w:val="24"/>
        </w:rPr>
        <w:t>.</w:t>
      </w:r>
    </w:p>
    <w:p w:rsidR="000B51C8" w:rsidRPr="000B51C8" w:rsidRDefault="000B51C8" w:rsidP="000B51C8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cstheme="minorHAnsi"/>
          <w:sz w:val="24"/>
          <w:szCs w:val="24"/>
        </w:rPr>
        <w:t>Experience on up to date advance web development technologies Angular, NodeJS, Express,       mongo DB, NPM, GIT, ES6, JavaScript, HTML5, CSS3, Heroku, and MVC</w:t>
      </w:r>
      <w:r w:rsidRPr="00624EC2">
        <w:rPr>
          <w:rFonts w:ascii="Calibri" w:hAnsi="Calibri" w:cs="Calibri"/>
          <w:sz w:val="24"/>
          <w:szCs w:val="24"/>
        </w:rPr>
        <w:t>.</w:t>
      </w:r>
    </w:p>
    <w:p w:rsidR="00624EC2" w:rsidRDefault="00624EC2" w:rsidP="007641ED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p w:rsidR="00D413F9" w:rsidRPr="006F2AC8" w:rsidRDefault="00BC5882" w:rsidP="00D413F9">
      <w:pPr>
        <w:pStyle w:val="Heading3"/>
        <w:rPr>
          <w:sz w:val="24"/>
        </w:rPr>
      </w:pPr>
      <w:r w:rsidRPr="006F2AC8">
        <w:rPr>
          <w:sz w:val="24"/>
        </w:rPr>
        <w:t>Sept 2020</w:t>
      </w:r>
      <w:r w:rsidR="00D413F9" w:rsidRPr="006F2AC8">
        <w:rPr>
          <w:sz w:val="24"/>
        </w:rPr>
        <w:t xml:space="preserve"> – </w:t>
      </w:r>
      <w:r w:rsidRPr="006F2AC8">
        <w:rPr>
          <w:sz w:val="24"/>
        </w:rPr>
        <w:t>oct 2021</w:t>
      </w:r>
    </w:p>
    <w:p w:rsidR="00D413F9" w:rsidRPr="00513EFC" w:rsidRDefault="00BC5882" w:rsidP="00513EFC">
      <w:pPr>
        <w:pStyle w:val="Heading2"/>
      </w:pPr>
      <w:r>
        <w:t>PHP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Squad mind India</w:t>
      </w:r>
    </w:p>
    <w:p w:rsidR="00BC5882" w:rsidRPr="00624EC2" w:rsidRDefault="00BC5882" w:rsidP="00BC5882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Successfully translated business requirements into web applications.</w:t>
      </w:r>
    </w:p>
    <w:p w:rsidR="00BC5882" w:rsidRPr="00624EC2" w:rsidRDefault="00BC5882" w:rsidP="00BC5882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Implement code based on project specifications.</w:t>
      </w:r>
    </w:p>
    <w:p w:rsidR="00BC5882" w:rsidRPr="00624EC2" w:rsidRDefault="00BC5882" w:rsidP="00BC5882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Setup and create a new table within MySQL.</w:t>
      </w:r>
    </w:p>
    <w:p w:rsidR="00BC5882" w:rsidRPr="00624EC2" w:rsidRDefault="00BC5882" w:rsidP="00BC5882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Implementing and hosting of systems on a web server.</w:t>
      </w:r>
    </w:p>
    <w:p w:rsidR="00D413F9" w:rsidRPr="00624EC2" w:rsidRDefault="00BC5882" w:rsidP="00BC5882">
      <w:pPr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Testing and analyzing programming projects and reporting to the manager.</w:t>
      </w:r>
    </w:p>
    <w:p w:rsidR="007641ED" w:rsidRPr="006F2AC8" w:rsidRDefault="007641ED" w:rsidP="007641ED">
      <w:pPr>
        <w:pStyle w:val="Heading3"/>
        <w:rPr>
          <w:sz w:val="24"/>
        </w:rPr>
      </w:pPr>
      <w:r w:rsidRPr="006F2AC8">
        <w:rPr>
          <w:sz w:val="24"/>
        </w:rPr>
        <w:t>FEb 2016 – March 2019</w:t>
      </w:r>
    </w:p>
    <w:p w:rsidR="007641ED" w:rsidRPr="00513EFC" w:rsidRDefault="007641ED" w:rsidP="007641ED">
      <w:pPr>
        <w:pStyle w:val="Heading2"/>
      </w:pPr>
      <w:r>
        <w:t>Researcher /</w:t>
      </w:r>
      <w:r w:rsidRPr="00513EFC">
        <w:t xml:space="preserve"> </w:t>
      </w:r>
      <w:r>
        <w:rPr>
          <w:rStyle w:val="Emphasis"/>
        </w:rPr>
        <w:t>Atex International, Dubai</w:t>
      </w:r>
    </w:p>
    <w:p w:rsidR="007641ED" w:rsidRPr="00624EC2" w:rsidRDefault="007641ED" w:rsidP="007641E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Searching Data using LinkedIn, Facebook and websites for events in Middle East &amp; Africa.</w:t>
      </w:r>
    </w:p>
    <w:p w:rsidR="007641ED" w:rsidRPr="00624EC2" w:rsidRDefault="007641ED" w:rsidP="007641E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Inserting data to Pipe Drive - Cloud CRM Software and MS Excel.</w:t>
      </w:r>
    </w:p>
    <w:p w:rsidR="007641ED" w:rsidRPr="00624EC2" w:rsidRDefault="007641ED" w:rsidP="007641E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Reviewing data for deficiencies or errors, correcting any incompatibilities</w:t>
      </w:r>
    </w:p>
    <w:p w:rsidR="007641ED" w:rsidRPr="00624EC2" w:rsidRDefault="007641ED" w:rsidP="007641E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Research and obtain further information for incomplete documents</w:t>
      </w:r>
    </w:p>
    <w:p w:rsidR="007641ED" w:rsidRPr="00624EC2" w:rsidRDefault="007641ED" w:rsidP="007641ED">
      <w:pPr>
        <w:rPr>
          <w:sz w:val="24"/>
          <w:szCs w:val="24"/>
        </w:rPr>
      </w:pPr>
      <w:r w:rsidRPr="00624EC2">
        <w:rPr>
          <w:rFonts w:ascii="SymbolMT" w:hAnsi="SymbolMT" w:cs="SymbolMT"/>
          <w:sz w:val="24"/>
          <w:szCs w:val="24"/>
        </w:rPr>
        <w:t xml:space="preserve">• </w:t>
      </w:r>
      <w:r w:rsidRPr="00624EC2">
        <w:rPr>
          <w:rFonts w:ascii="Calibri" w:hAnsi="Calibri" w:cs="Calibri"/>
          <w:sz w:val="24"/>
          <w:szCs w:val="24"/>
        </w:rPr>
        <w:t>Providing data from primary and secondary sources to requested internal departments.</w:t>
      </w:r>
    </w:p>
    <w:p w:rsidR="00624EC2" w:rsidRDefault="00624EC2" w:rsidP="00624EC2">
      <w:pPr>
        <w:pStyle w:val="Heading1"/>
      </w:pPr>
      <w:bookmarkStart w:id="0" w:name="_GoBack"/>
      <w:bookmarkEnd w:id="0"/>
      <w:r>
        <w:lastRenderedPageBreak/>
        <w:t>Projects</w:t>
      </w:r>
    </w:p>
    <w:p w:rsidR="00DB561C" w:rsidRDefault="00DB561C" w:rsidP="00624EC2">
      <w:pPr>
        <w:pStyle w:val="Heading1"/>
      </w:pPr>
    </w:p>
    <w:p w:rsidR="00624EC2" w:rsidRPr="006F2AC8" w:rsidRDefault="00624EC2" w:rsidP="00624EC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AC8">
        <w:rPr>
          <w:sz w:val="24"/>
          <w:szCs w:val="24"/>
        </w:rPr>
        <w:t>Yathkaran.com(PHP Code Igniter)</w:t>
      </w:r>
    </w:p>
    <w:p w:rsidR="00624EC2" w:rsidRPr="006F2AC8" w:rsidRDefault="00624EC2" w:rsidP="00624EC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AC8">
        <w:rPr>
          <w:sz w:val="24"/>
          <w:szCs w:val="24"/>
        </w:rPr>
        <w:t>Letzdeal.in (PHP Code Igniter)</w:t>
      </w:r>
    </w:p>
    <w:p w:rsidR="0070237E" w:rsidRDefault="00624EC2" w:rsidP="00725CB5">
      <w:pPr>
        <w:pStyle w:val="Heading1"/>
      </w:pPr>
      <w:r>
        <w:t>Education</w:t>
      </w:r>
    </w:p>
    <w:p w:rsidR="00DB561C" w:rsidRDefault="00DB561C" w:rsidP="0070237E">
      <w:pPr>
        <w:pStyle w:val="Heading3"/>
      </w:pPr>
    </w:p>
    <w:p w:rsidR="0070237E" w:rsidRDefault="00BC5882" w:rsidP="0070237E">
      <w:pPr>
        <w:pStyle w:val="Heading3"/>
      </w:pPr>
      <w:r>
        <w:t>Nov</w:t>
      </w:r>
      <w:r w:rsidR="0070237E">
        <w:t xml:space="preserve"> </w:t>
      </w:r>
      <w:r>
        <w:t>2014</w:t>
      </w:r>
    </w:p>
    <w:p w:rsidR="0070237E" w:rsidRDefault="00BC5882" w:rsidP="007641ED">
      <w:pPr>
        <w:pStyle w:val="Heading2"/>
        <w:rPr>
          <w:rStyle w:val="Emphasis"/>
        </w:rPr>
      </w:pPr>
      <w:r>
        <w:t>MCA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Calicut University, Kerala</w:t>
      </w:r>
    </w:p>
    <w:p w:rsidR="00DB561C" w:rsidRDefault="00DB561C" w:rsidP="007641ED">
      <w:pPr>
        <w:pStyle w:val="Heading2"/>
      </w:pPr>
    </w:p>
    <w:p w:rsidR="0070237E" w:rsidRDefault="007641ED" w:rsidP="0070237E">
      <w:pPr>
        <w:pStyle w:val="Heading3"/>
      </w:pPr>
      <w:r>
        <w:t>MARCH 2011</w:t>
      </w:r>
    </w:p>
    <w:p w:rsidR="0070237E" w:rsidRPr="0070237E" w:rsidRDefault="00BC5882" w:rsidP="007641ED">
      <w:pPr>
        <w:pStyle w:val="Heading2"/>
      </w:pPr>
      <w:r>
        <w:t>B.Sc. Electronics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 xml:space="preserve">Calicut </w:t>
      </w:r>
      <w:r w:rsidR="007641ED">
        <w:rPr>
          <w:rStyle w:val="Emphasis"/>
        </w:rPr>
        <w:t>University, Kerala</w:t>
      </w:r>
    </w:p>
    <w:p w:rsidR="00624EC2" w:rsidRDefault="00624EC2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p w:rsidR="00624EC2" w:rsidRDefault="00624EC2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p w:rsidR="00624EC2" w:rsidRDefault="00624EC2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p w:rsidR="00624EC2" w:rsidRDefault="00624EC2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p w:rsidR="00624EC2" w:rsidRPr="00624EC2" w:rsidRDefault="00624EC2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p w:rsidR="00624EC2" w:rsidRDefault="00624EC2" w:rsidP="00624EC2">
      <w:pPr>
        <w:autoSpaceDE w:val="0"/>
        <w:autoSpaceDN w:val="0"/>
        <w:adjustRightInd w:val="0"/>
        <w:spacing w:after="0"/>
        <w:rPr>
          <w:rFonts w:ascii="Calibri" w:hAnsi="Calibri" w:cs="Calibri"/>
          <w:sz w:val="21"/>
          <w:szCs w:val="21"/>
        </w:rPr>
      </w:pPr>
    </w:p>
    <w:sectPr w:rsidR="00624EC2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DE2" w:rsidRDefault="00454DE2" w:rsidP="00725803">
      <w:pPr>
        <w:spacing w:after="0"/>
      </w:pPr>
      <w:r>
        <w:separator/>
      </w:r>
    </w:p>
  </w:endnote>
  <w:endnote w:type="continuationSeparator" w:id="0">
    <w:p w:rsidR="00454DE2" w:rsidRDefault="00454DE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1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DE2" w:rsidRDefault="00454DE2" w:rsidP="00725803">
      <w:pPr>
        <w:spacing w:after="0"/>
      </w:pPr>
      <w:r>
        <w:separator/>
      </w:r>
    </w:p>
  </w:footnote>
  <w:footnote w:type="continuationSeparator" w:id="0">
    <w:p w:rsidR="00454DE2" w:rsidRDefault="00454DE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022CE8"/>
    <w:multiLevelType w:val="hybridMultilevel"/>
    <w:tmpl w:val="E4E6E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C677C4D"/>
    <w:multiLevelType w:val="hybridMultilevel"/>
    <w:tmpl w:val="E606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CDE2150"/>
    <w:multiLevelType w:val="hybridMultilevel"/>
    <w:tmpl w:val="74FA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16049"/>
    <w:multiLevelType w:val="hybridMultilevel"/>
    <w:tmpl w:val="41D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FD"/>
    <w:rsid w:val="00025E77"/>
    <w:rsid w:val="00027312"/>
    <w:rsid w:val="000645F2"/>
    <w:rsid w:val="00082F03"/>
    <w:rsid w:val="000835A0"/>
    <w:rsid w:val="000934A2"/>
    <w:rsid w:val="000B51C8"/>
    <w:rsid w:val="001B0955"/>
    <w:rsid w:val="001C67FD"/>
    <w:rsid w:val="00227784"/>
    <w:rsid w:val="0023705D"/>
    <w:rsid w:val="00250A31"/>
    <w:rsid w:val="00251C13"/>
    <w:rsid w:val="002922D0"/>
    <w:rsid w:val="00340B03"/>
    <w:rsid w:val="00363DDE"/>
    <w:rsid w:val="00380AE7"/>
    <w:rsid w:val="003A6943"/>
    <w:rsid w:val="003C333D"/>
    <w:rsid w:val="00410BA2"/>
    <w:rsid w:val="00434074"/>
    <w:rsid w:val="00454DE2"/>
    <w:rsid w:val="00463C3B"/>
    <w:rsid w:val="004937AE"/>
    <w:rsid w:val="004E2970"/>
    <w:rsid w:val="005026DD"/>
    <w:rsid w:val="00513EFC"/>
    <w:rsid w:val="0052113B"/>
    <w:rsid w:val="00564951"/>
    <w:rsid w:val="00573BF9"/>
    <w:rsid w:val="00584EA7"/>
    <w:rsid w:val="005A4A49"/>
    <w:rsid w:val="005B1D68"/>
    <w:rsid w:val="00611B37"/>
    <w:rsid w:val="00624EC2"/>
    <w:rsid w:val="006252B4"/>
    <w:rsid w:val="00646BA2"/>
    <w:rsid w:val="00675EA0"/>
    <w:rsid w:val="006C08A0"/>
    <w:rsid w:val="006C47D8"/>
    <w:rsid w:val="006D2D08"/>
    <w:rsid w:val="006F26A2"/>
    <w:rsid w:val="006F2AC8"/>
    <w:rsid w:val="0070237E"/>
    <w:rsid w:val="00725803"/>
    <w:rsid w:val="00725CB5"/>
    <w:rsid w:val="007307A3"/>
    <w:rsid w:val="00752315"/>
    <w:rsid w:val="007641ED"/>
    <w:rsid w:val="00777A49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F726F"/>
    <w:rsid w:val="00B370A8"/>
    <w:rsid w:val="00BC5882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B561C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E7FE4-4DC3-4DCE-90E0-6B6E977B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F497DED8724C0F9C6D6D4AC3762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639EA-75F5-4C79-BBEA-3D6F9F475C82}"/>
      </w:docPartPr>
      <w:docPartBody>
        <w:p w:rsidR="001027BB" w:rsidRDefault="00860A11">
          <w:pPr>
            <w:pStyle w:val="B7F497DED8724C0F9C6D6D4AC3762546"/>
          </w:pPr>
          <w:r>
            <w:t>First Name</w:t>
          </w:r>
        </w:p>
      </w:docPartBody>
    </w:docPart>
    <w:docPart>
      <w:docPartPr>
        <w:name w:val="33E4E33C436A44EFBD664B6132FD2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A96D1-0479-41F6-97BB-A243846FEED3}"/>
      </w:docPartPr>
      <w:docPartBody>
        <w:p w:rsidR="001027BB" w:rsidRDefault="00860A11">
          <w:pPr>
            <w:pStyle w:val="33E4E33C436A44EFBD664B6132FD239F"/>
          </w:pPr>
          <w:r>
            <w:t>Last Name</w:t>
          </w:r>
        </w:p>
      </w:docPartBody>
    </w:docPart>
    <w:docPart>
      <w:docPartPr>
        <w:name w:val="3745792E4AE54FCF89B35CC45B07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5E5BE-D0A0-48D8-997C-54C0C19EF74A}"/>
      </w:docPartPr>
      <w:docPartBody>
        <w:p w:rsidR="001027BB" w:rsidRDefault="00860A11">
          <w:pPr>
            <w:pStyle w:val="3745792E4AE54FCF89B35CC45B077D7B"/>
          </w:pPr>
          <w:r w:rsidRPr="009D0878">
            <w:t>Address</w:t>
          </w:r>
        </w:p>
      </w:docPartBody>
    </w:docPart>
    <w:docPart>
      <w:docPartPr>
        <w:name w:val="8783D4A071A8453B90B5A9AFD3D84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2BCAA-A164-4E39-BDEE-A61422562863}"/>
      </w:docPartPr>
      <w:docPartBody>
        <w:p w:rsidR="001027BB" w:rsidRDefault="00860A11">
          <w:pPr>
            <w:pStyle w:val="8783D4A071A8453B90B5A9AFD3D84FE6"/>
          </w:pPr>
          <w:r w:rsidRPr="009D0878">
            <w:t>Phone</w:t>
          </w:r>
        </w:p>
      </w:docPartBody>
    </w:docPart>
    <w:docPart>
      <w:docPartPr>
        <w:name w:val="CBED4F2639B24543B7D6BD53F219B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DF57-47E8-4728-AF28-C287308704DC}"/>
      </w:docPartPr>
      <w:docPartBody>
        <w:p w:rsidR="001027BB" w:rsidRDefault="00860A11">
          <w:pPr>
            <w:pStyle w:val="CBED4F2639B24543B7D6BD53F219B346"/>
          </w:pPr>
          <w:r w:rsidRPr="009D0878">
            <w:t>Email</w:t>
          </w:r>
        </w:p>
      </w:docPartBody>
    </w:docPart>
    <w:docPart>
      <w:docPartPr>
        <w:name w:val="AE227B39953D410083CA665BE53AB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EE2E-4699-435A-AF65-F8DCE056D15D}"/>
      </w:docPartPr>
      <w:docPartBody>
        <w:p w:rsidR="001027BB" w:rsidRDefault="00860A11">
          <w:pPr>
            <w:pStyle w:val="AE227B39953D410083CA665BE53AB70F"/>
          </w:pPr>
          <w:r w:rsidRPr="009D0878">
            <w:t>LinkedIn Profile</w:t>
          </w:r>
        </w:p>
      </w:docPartBody>
    </w:docPart>
    <w:docPart>
      <w:docPartPr>
        <w:name w:val="7E93039302D44190B3C627B6B173E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10E02-FC53-4228-A205-CA111D24023F}"/>
      </w:docPartPr>
      <w:docPartBody>
        <w:p w:rsidR="001027BB" w:rsidRDefault="00860A11">
          <w:pPr>
            <w:pStyle w:val="7E93039302D44190B3C627B6B173ED31"/>
          </w:pPr>
          <w:r w:rsidRPr="009D0878">
            <w:t>Twitter/Blog/Portfolio</w:t>
          </w:r>
        </w:p>
      </w:docPartBody>
    </w:docPart>
    <w:docPart>
      <w:docPartPr>
        <w:name w:val="4A8FBA6B0F4D4476AD12F073E63F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19BA-D6E2-406D-84B8-9C88B98AFB60}"/>
      </w:docPartPr>
      <w:docPartBody>
        <w:p w:rsidR="001027BB" w:rsidRDefault="00860A11">
          <w:pPr>
            <w:pStyle w:val="4A8FBA6B0F4D4476AD12F073E63F5301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1"/>
    <w:rsid w:val="001027BB"/>
    <w:rsid w:val="00410676"/>
    <w:rsid w:val="0086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497DED8724C0F9C6D6D4AC3762546">
    <w:name w:val="B7F497DED8724C0F9C6D6D4AC3762546"/>
  </w:style>
  <w:style w:type="paragraph" w:customStyle="1" w:styleId="33E4E33C436A44EFBD664B6132FD239F">
    <w:name w:val="33E4E33C436A44EFBD664B6132FD239F"/>
  </w:style>
  <w:style w:type="paragraph" w:customStyle="1" w:styleId="3745792E4AE54FCF89B35CC45B077D7B">
    <w:name w:val="3745792E4AE54FCF89B35CC45B077D7B"/>
  </w:style>
  <w:style w:type="paragraph" w:customStyle="1" w:styleId="8783D4A071A8453B90B5A9AFD3D84FE6">
    <w:name w:val="8783D4A071A8453B90B5A9AFD3D84FE6"/>
  </w:style>
  <w:style w:type="paragraph" w:customStyle="1" w:styleId="CBED4F2639B24543B7D6BD53F219B346">
    <w:name w:val="CBED4F2639B24543B7D6BD53F219B346"/>
  </w:style>
  <w:style w:type="paragraph" w:customStyle="1" w:styleId="AE227B39953D410083CA665BE53AB70F">
    <w:name w:val="AE227B39953D410083CA665BE53AB70F"/>
  </w:style>
  <w:style w:type="paragraph" w:customStyle="1" w:styleId="7E93039302D44190B3C627B6B173ED31">
    <w:name w:val="7E93039302D44190B3C627B6B173ED31"/>
  </w:style>
  <w:style w:type="paragraph" w:customStyle="1" w:styleId="2D1B06FB65FF40568E7B8440B6021378">
    <w:name w:val="2D1B06FB65FF40568E7B8440B6021378"/>
  </w:style>
  <w:style w:type="paragraph" w:customStyle="1" w:styleId="E4DB7A2627634478B4761C4B4EAFFA33">
    <w:name w:val="E4DB7A2627634478B4761C4B4EAFFA33"/>
  </w:style>
  <w:style w:type="paragraph" w:customStyle="1" w:styleId="774A17A013D0451ABDB6EEB2954803FE">
    <w:name w:val="774A17A013D0451ABDB6EEB2954803FE"/>
  </w:style>
  <w:style w:type="paragraph" w:customStyle="1" w:styleId="438C7EA6FEC8434593120E4DAC864BF4">
    <w:name w:val="438C7EA6FEC8434593120E4DAC864BF4"/>
  </w:style>
  <w:style w:type="paragraph" w:customStyle="1" w:styleId="05F32959466C476788091CC016CDF707">
    <w:name w:val="05F32959466C476788091CC016CDF707"/>
  </w:style>
  <w:style w:type="paragraph" w:customStyle="1" w:styleId="DE4963774E994463ABE0295E2359DC04">
    <w:name w:val="DE4963774E994463ABE0295E2359DC04"/>
  </w:style>
  <w:style w:type="paragraph" w:customStyle="1" w:styleId="5B004F41700A45D3A49B79E934231544">
    <w:name w:val="5B004F41700A45D3A49B79E934231544"/>
  </w:style>
  <w:style w:type="paragraph" w:customStyle="1" w:styleId="4A8FBA6B0F4D4476AD12F073E63F5301">
    <w:name w:val="4A8FBA6B0F4D4476AD12F073E63F5301"/>
  </w:style>
  <w:style w:type="paragraph" w:customStyle="1" w:styleId="9D3CFDF5888D412A918EF32717D451CD">
    <w:name w:val="9D3CFDF5888D412A918EF32717D451CD"/>
  </w:style>
  <w:style w:type="paragraph" w:customStyle="1" w:styleId="841C682D8EB042A5AEFE6523CC4B7846">
    <w:name w:val="841C682D8EB042A5AEFE6523CC4B7846"/>
  </w:style>
  <w:style w:type="paragraph" w:customStyle="1" w:styleId="76781569526946A5AA299E2A856E77DD">
    <w:name w:val="76781569526946A5AA299E2A856E77D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44332D276A04AEF83698FA7B6B8E787">
    <w:name w:val="C44332D276A04AEF83698FA7B6B8E787"/>
  </w:style>
  <w:style w:type="paragraph" w:customStyle="1" w:styleId="4E4B6F8D84CF4C36B8B31A5AD3473DA3">
    <w:name w:val="4E4B6F8D84CF4C36B8B31A5AD3473DA3"/>
  </w:style>
  <w:style w:type="paragraph" w:customStyle="1" w:styleId="B6F4E8772CE641A1A703A609D3777B64">
    <w:name w:val="B6F4E8772CE641A1A703A609D3777B64"/>
  </w:style>
  <w:style w:type="paragraph" w:customStyle="1" w:styleId="D2E1C1F07EFF43EC84E95188B807A143">
    <w:name w:val="D2E1C1F07EFF43EC84E95188B807A143"/>
  </w:style>
  <w:style w:type="paragraph" w:customStyle="1" w:styleId="2588EC8F6B7F4F2BA1AED9DC6EBBDEF3">
    <w:name w:val="2588EC8F6B7F4F2BA1AED9DC6EBBDEF3"/>
  </w:style>
  <w:style w:type="paragraph" w:customStyle="1" w:styleId="E92CFA95A36B4486A38D5EABCBF65D10">
    <w:name w:val="E92CFA95A36B4486A38D5EABCBF65D10"/>
  </w:style>
  <w:style w:type="paragraph" w:customStyle="1" w:styleId="95B7452584294F2B97D7A864B8BC75D4">
    <w:name w:val="95B7452584294F2B97D7A864B8BC75D4"/>
  </w:style>
  <w:style w:type="paragraph" w:customStyle="1" w:styleId="BB16BB2C13F745E181C0D82DA382CE9D">
    <w:name w:val="BB16BB2C13F745E181C0D82DA382CE9D"/>
  </w:style>
  <w:style w:type="paragraph" w:customStyle="1" w:styleId="6550797C70264970AF2126274AF058AE">
    <w:name w:val="6550797C70264970AF2126274AF058AE"/>
  </w:style>
  <w:style w:type="paragraph" w:customStyle="1" w:styleId="FD563620646247D9BA6A79FB707780D3">
    <w:name w:val="FD563620646247D9BA6A79FB707780D3"/>
  </w:style>
  <w:style w:type="paragraph" w:customStyle="1" w:styleId="C71368ADA6EE46038EDC13B3831ED3AA">
    <w:name w:val="C71368ADA6EE46038EDC13B3831ED3AA"/>
  </w:style>
  <w:style w:type="paragraph" w:customStyle="1" w:styleId="7751F13847444E51A630365754AEA330">
    <w:name w:val="7751F13847444E51A630365754AEA330"/>
  </w:style>
  <w:style w:type="paragraph" w:customStyle="1" w:styleId="6DA1B260C05F4101BE6C8C36DF1590D5">
    <w:name w:val="6DA1B260C05F4101BE6C8C36DF1590D5"/>
  </w:style>
  <w:style w:type="paragraph" w:customStyle="1" w:styleId="9043792AECBD463A99452C770A6E3C9A">
    <w:name w:val="9043792AECBD463A99452C770A6E3C9A"/>
  </w:style>
  <w:style w:type="paragraph" w:customStyle="1" w:styleId="389BE1A3E85E4E66BF2227EE59980B53">
    <w:name w:val="389BE1A3E85E4E66BF2227EE59980B53"/>
  </w:style>
  <w:style w:type="paragraph" w:customStyle="1" w:styleId="F79C1A5031E24C59BD630B4B4CAE137A">
    <w:name w:val="F79C1A5031E24C59BD630B4B4CAE137A"/>
  </w:style>
  <w:style w:type="paragraph" w:customStyle="1" w:styleId="EEA5EA84FFC0466EBC148B174EF9D8E3">
    <w:name w:val="EEA5EA84FFC0466EBC148B174EF9D8E3"/>
  </w:style>
  <w:style w:type="paragraph" w:customStyle="1" w:styleId="FA71C7E9E314468681A2BE2AEF93354E">
    <w:name w:val="FA71C7E9E314468681A2BE2AEF93354E"/>
  </w:style>
  <w:style w:type="paragraph" w:customStyle="1" w:styleId="907B9AD1B1A9449B80F7403A40D40E3E">
    <w:name w:val="907B9AD1B1A9449B80F7403A40D40E3E"/>
  </w:style>
  <w:style w:type="paragraph" w:customStyle="1" w:styleId="3ABA7E3C613E479A81EB8DD94B71DE07">
    <w:name w:val="3ABA7E3C613E479A81EB8DD94B71D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Blessy</Abstract>
  <CompanyAddress>Thrissur,Kerala</CompanyAddress>
  <CompanyPhone>8086064812</CompanyPhone>
  <CompanyFax/>
  <CompanyEmail>Blessyvarghese93@gmail.com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5B3E7-0985-4CD0-AEA2-EDF9D14B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86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@blessy-leo-a33b00136</cp:keywords>
  <dc:description/>
  <cp:lastModifiedBy>Microsoft account</cp:lastModifiedBy>
  <cp:revision>4</cp:revision>
  <dcterms:created xsi:type="dcterms:W3CDTF">2022-11-15T05:27:00Z</dcterms:created>
  <dcterms:modified xsi:type="dcterms:W3CDTF">2022-11-16T10:42:00Z</dcterms:modified>
  <cp:category>Varghese</cp:category>
  <cp:contentStatus>@Blessyleo</cp:contentStatus>
</cp:coreProperties>
</file>